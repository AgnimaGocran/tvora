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A711D" w14:textId="77777777" w:rsidR="000E073A" w:rsidRPr="00815E32" w:rsidRDefault="000E073A" w:rsidP="000E073A">
      <w:pPr>
        <w:jc w:val="center"/>
        <w:rPr>
          <w:rFonts w:ascii="Amadeus" w:hAnsi="Amadeus"/>
          <w:color w:val="C0504D" w:themeColor="accent2"/>
          <w:sz w:val="144"/>
          <w:szCs w:val="144"/>
          <w:u w:val="single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815E32">
        <w:rPr>
          <w:rFonts w:ascii="Amadeus" w:hAnsi="Amadeus" w:cs="Times New Roman"/>
          <w:color w:val="C0504D" w:themeColor="accent2"/>
          <w:sz w:val="144"/>
          <w:szCs w:val="144"/>
          <w:u w:val="single"/>
          <w14:textFill>
            <w14:solidFill>
              <w14:schemeClr w14:val="accent2">
                <w14:lumMod w14:val="75000"/>
              </w14:schemeClr>
            </w14:solidFill>
          </w14:textFill>
        </w:rPr>
        <w:t>Эллюм</w:t>
      </w:r>
    </w:p>
    <w:p w14:paraId="50122B25" w14:textId="77777777" w:rsidR="000E073A" w:rsidRPr="00D61D3D" w:rsidRDefault="000E073A" w:rsidP="000E073A">
      <w:pPr>
        <w:pStyle w:val="a3"/>
        <w:jc w:val="center"/>
        <w:rPr>
          <w:rFonts w:ascii="Amadeus" w:hAnsi="Amadeus"/>
          <w:sz w:val="144"/>
          <w:szCs w:val="144"/>
        </w:rPr>
      </w:pPr>
      <w:r w:rsidRPr="00D61D3D">
        <w:rPr>
          <w:rFonts w:ascii="Amadeus" w:hAnsi="Amadeus"/>
          <w:sz w:val="144"/>
          <w:szCs w:val="144"/>
        </w:rPr>
        <w:t>Иллюзия воображения</w:t>
      </w:r>
    </w:p>
    <w:p w14:paraId="25EBBDE8" w14:textId="3B156599" w:rsidR="00D61D3D" w:rsidRDefault="00D61D3D" w:rsidP="000E073A">
      <w:pPr>
        <w:pStyle w:val="a3"/>
        <w:jc w:val="center"/>
        <w:rPr>
          <w:rFonts w:ascii="Amadeus" w:hAnsi="Amadeus"/>
          <w:sz w:val="144"/>
          <w:szCs w:val="144"/>
        </w:rPr>
      </w:pPr>
      <w:r>
        <w:rPr>
          <w:rFonts w:ascii="Amadeus" w:hAnsi="Amadeus"/>
          <w:sz w:val="144"/>
          <w:szCs w:val="144"/>
        </w:rPr>
        <w:t>(</w:t>
      </w:r>
      <w:r w:rsidRPr="00D61D3D">
        <w:rPr>
          <w:rFonts w:ascii="Amadeus" w:hAnsi="Amadeus"/>
          <w:sz w:val="144"/>
          <w:szCs w:val="144"/>
        </w:rPr>
        <w:t>Иллюзия</w:t>
      </w:r>
      <w:r>
        <w:rPr>
          <w:rFonts w:ascii="Amadeus" w:hAnsi="Amadeus"/>
          <w:sz w:val="144"/>
          <w:szCs w:val="144"/>
        </w:rPr>
        <w:t xml:space="preserve"> боли )</w:t>
      </w:r>
    </w:p>
    <w:p w14:paraId="640DFA77" w14:textId="77777777" w:rsidR="00815E32" w:rsidRPr="00815E32" w:rsidRDefault="000E073A" w:rsidP="00815E32">
      <w:pPr>
        <w:pStyle w:val="a3"/>
        <w:jc w:val="center"/>
        <w:rPr>
          <w:rFonts w:ascii="Amadeus" w:hAnsi="Amadeus"/>
          <w:sz w:val="96"/>
          <w:szCs w:val="96"/>
        </w:rPr>
      </w:pPr>
      <w:bookmarkStart w:id="0" w:name="_GoBack"/>
      <w:bookmarkEnd w:id="0"/>
      <w:r w:rsidRPr="000E073A">
        <w:rPr>
          <w:rFonts w:ascii="Amadeus" w:hAnsi="Amadeus"/>
          <w:sz w:val="96"/>
          <w:szCs w:val="96"/>
        </w:rPr>
        <w:t>Книга первая</w:t>
      </w:r>
    </w:p>
    <w:p w14:paraId="074E80C6" w14:textId="77777777" w:rsidR="00815E32" w:rsidRDefault="00880AE0" w:rsidP="000E073A">
      <w:pPr>
        <w:rPr>
          <w:rFonts w:ascii="Amadeus" w:hAnsi="Amadeus"/>
          <w:sz w:val="96"/>
          <w:szCs w:val="96"/>
        </w:rPr>
      </w:pPr>
      <w:r>
        <w:rPr>
          <w:rFonts w:ascii="Amadeus" w:hAnsi="Amadeus"/>
          <w:sz w:val="96"/>
          <w:szCs w:val="96"/>
        </w:rPr>
        <w:t>Глава 1</w:t>
      </w:r>
    </w:p>
    <w:p w14:paraId="69AEE1BA" w14:textId="77777777" w:rsidR="00815E32" w:rsidRDefault="00815E32" w:rsidP="00815E32">
      <w:pPr>
        <w:pStyle w:val="a3"/>
        <w:jc w:val="center"/>
        <w:rPr>
          <w:rFonts w:cstheme="minorHAnsi"/>
          <w:sz w:val="24"/>
          <w:szCs w:val="24"/>
        </w:rPr>
      </w:pPr>
      <w:r w:rsidRPr="00815E32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Эта тёмная ночь, опять</w:t>
      </w:r>
      <w:proofErr w:type="gramStart"/>
      <w:r>
        <w:rPr>
          <w:rFonts w:cstheme="minorHAnsi"/>
          <w:sz w:val="24"/>
          <w:szCs w:val="24"/>
        </w:rPr>
        <w:t>… С</w:t>
      </w:r>
      <w:proofErr w:type="gramEnd"/>
      <w:r>
        <w:rPr>
          <w:rFonts w:cstheme="minorHAnsi"/>
          <w:sz w:val="24"/>
          <w:szCs w:val="24"/>
        </w:rPr>
        <w:t>пасать человеческие жизни</w:t>
      </w:r>
      <w:r w:rsidRPr="00815E32">
        <w:rPr>
          <w:rFonts w:cstheme="minorHAnsi"/>
          <w:sz w:val="24"/>
          <w:szCs w:val="24"/>
        </w:rPr>
        <w:t xml:space="preserve">? – </w:t>
      </w:r>
      <w:r>
        <w:rPr>
          <w:rFonts w:cstheme="minorHAnsi"/>
          <w:sz w:val="24"/>
          <w:szCs w:val="24"/>
        </w:rPr>
        <w:t>Не в моём стиле. Направлять на нужный путь – возможно. Но все эти вещи мне не нравятся. Мне нужно что-то большее, что-то более величественное. Манипулировать</w:t>
      </w:r>
      <w:r w:rsidRPr="00815E32">
        <w:rPr>
          <w:rFonts w:cstheme="minorHAnsi"/>
          <w:sz w:val="24"/>
          <w:szCs w:val="24"/>
        </w:rPr>
        <w:t xml:space="preserve">? – </w:t>
      </w:r>
      <w:proofErr w:type="spellStart"/>
      <w:r>
        <w:rPr>
          <w:rFonts w:cstheme="minorHAnsi"/>
          <w:sz w:val="24"/>
          <w:szCs w:val="24"/>
        </w:rPr>
        <w:t>Хмм</w:t>
      </w:r>
      <w:proofErr w:type="spellEnd"/>
      <w:proofErr w:type="gramStart"/>
      <w:r>
        <w:rPr>
          <w:rFonts w:cstheme="minorHAnsi"/>
          <w:sz w:val="24"/>
          <w:szCs w:val="24"/>
        </w:rPr>
        <w:t>… У</w:t>
      </w:r>
      <w:proofErr w:type="gramEnd"/>
      <w:r>
        <w:rPr>
          <w:rFonts w:cstheme="minorHAnsi"/>
          <w:sz w:val="24"/>
          <w:szCs w:val="24"/>
        </w:rPr>
        <w:t>правлять</w:t>
      </w:r>
      <w:r w:rsidRPr="00815E32">
        <w:rPr>
          <w:rFonts w:cstheme="minorHAnsi"/>
          <w:sz w:val="24"/>
          <w:szCs w:val="24"/>
        </w:rPr>
        <w:t xml:space="preserve">? </w:t>
      </w:r>
      <w:r>
        <w:rPr>
          <w:rFonts w:cstheme="minorHAnsi"/>
          <w:sz w:val="24"/>
          <w:szCs w:val="24"/>
        </w:rPr>
        <w:t>Испытывать</w:t>
      </w:r>
      <w:r w:rsidRPr="00815E32">
        <w:rPr>
          <w:rFonts w:cstheme="minorHAnsi"/>
          <w:sz w:val="24"/>
          <w:szCs w:val="24"/>
        </w:rPr>
        <w:t xml:space="preserve">? </w:t>
      </w:r>
      <w:r>
        <w:rPr>
          <w:rFonts w:cstheme="minorHAnsi"/>
          <w:sz w:val="24"/>
          <w:szCs w:val="24"/>
        </w:rPr>
        <w:t>Подчинять</w:t>
      </w:r>
      <w:r w:rsidRPr="00815E32">
        <w:rPr>
          <w:rFonts w:cstheme="minorHAnsi"/>
          <w:sz w:val="24"/>
          <w:szCs w:val="24"/>
        </w:rPr>
        <w:t xml:space="preserve">? </w:t>
      </w:r>
      <w:r>
        <w:rPr>
          <w:rFonts w:cstheme="minorHAnsi"/>
          <w:sz w:val="24"/>
          <w:szCs w:val="24"/>
        </w:rPr>
        <w:t>Всё это груда бессмысленных слов. Ценность жизни. Жизненные приоритеты. Всё это условности, которые нами управляют. Но у меня есть то, что позволяет мне быть тем, кем я являюсь – Арго…</w:t>
      </w:r>
      <w:r w:rsidRPr="00815E32">
        <w:rPr>
          <w:rFonts w:cstheme="minorHAnsi"/>
          <w:sz w:val="24"/>
          <w:szCs w:val="24"/>
        </w:rPr>
        <w:t xml:space="preserve">” </w:t>
      </w:r>
    </w:p>
    <w:p w14:paraId="75168671" w14:textId="77777777" w:rsidR="00815E32" w:rsidRPr="00815E32" w:rsidRDefault="00815E32" w:rsidP="00815E32">
      <w:pPr>
        <w:pStyle w:val="a3"/>
        <w:jc w:val="center"/>
        <w:rPr>
          <w:rFonts w:cstheme="minorHAnsi"/>
          <w:sz w:val="24"/>
          <w:szCs w:val="24"/>
        </w:rPr>
      </w:pPr>
    </w:p>
    <w:p w14:paraId="7C309023" w14:textId="77777777" w:rsidR="00E277A0" w:rsidRDefault="000E073A">
      <w:pPr>
        <w:rPr>
          <w:sz w:val="24"/>
          <w:szCs w:val="24"/>
        </w:rPr>
      </w:pPr>
      <w:r w:rsidRPr="000E073A">
        <w:rPr>
          <w:sz w:val="24"/>
          <w:szCs w:val="24"/>
        </w:rPr>
        <w:t>На улице тёмная чёрная ночь.</w:t>
      </w:r>
      <w:r>
        <w:rPr>
          <w:sz w:val="24"/>
          <w:szCs w:val="24"/>
        </w:rPr>
        <w:t xml:space="preserve"> Улицы опустели. Слышны чьи-то шаги. Кто-то в чёрном плаще еле заметный медленно поднимается по лестнице. Он не торопится, видимо ему некуда </w:t>
      </w:r>
      <w:proofErr w:type="gramStart"/>
      <w:r>
        <w:rPr>
          <w:sz w:val="24"/>
          <w:szCs w:val="24"/>
        </w:rPr>
        <w:t>спешить</w:t>
      </w:r>
      <w:proofErr w:type="gramEnd"/>
      <w:r>
        <w:rPr>
          <w:sz w:val="24"/>
          <w:szCs w:val="24"/>
        </w:rPr>
        <w:t>. Но куда же он идёт</w:t>
      </w:r>
      <w:r w:rsidRPr="000E073A">
        <w:rPr>
          <w:sz w:val="24"/>
          <w:szCs w:val="24"/>
        </w:rPr>
        <w:t xml:space="preserve">? </w:t>
      </w:r>
      <w:r>
        <w:rPr>
          <w:sz w:val="24"/>
          <w:szCs w:val="24"/>
        </w:rPr>
        <w:t>Чёрная дверь неторопливо открывается. Входит. Видно еле заметное лежащее в темноте женское тело. Вокруг кровь. Рядом лезвие ножа.</w:t>
      </w:r>
    </w:p>
    <w:p w14:paraId="6E168EEA" w14:textId="17BADB2B" w:rsidR="000E073A" w:rsidRDefault="000E073A">
      <w:pPr>
        <w:rPr>
          <w:sz w:val="24"/>
          <w:szCs w:val="24"/>
        </w:rPr>
      </w:pPr>
      <w:r>
        <w:rPr>
          <w:sz w:val="24"/>
          <w:szCs w:val="24"/>
        </w:rPr>
        <w:t>-Какое ничтожество!  – произнёс он с отвращением, – Как много ненависти к себе</w:t>
      </w:r>
      <w:proofErr w:type="gramStart"/>
      <w:r>
        <w:rPr>
          <w:sz w:val="24"/>
          <w:szCs w:val="24"/>
        </w:rPr>
        <w:t>… Н</w:t>
      </w:r>
      <w:proofErr w:type="gramEnd"/>
      <w:r>
        <w:rPr>
          <w:sz w:val="24"/>
          <w:szCs w:val="24"/>
        </w:rPr>
        <w:t xml:space="preserve">о тебе еще рано умирать. Теперь твоя жизнь находится </w:t>
      </w:r>
      <w:r w:rsidR="007C3BDD">
        <w:rPr>
          <w:sz w:val="24"/>
          <w:szCs w:val="24"/>
        </w:rPr>
        <w:t>у меня (</w:t>
      </w:r>
      <w:r>
        <w:rPr>
          <w:sz w:val="24"/>
          <w:szCs w:val="24"/>
        </w:rPr>
        <w:t>в моих руках</w:t>
      </w:r>
      <w:r w:rsidR="007C3BDD"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н</w:t>
      </w:r>
      <w:proofErr w:type="gramEnd"/>
      <w:r>
        <w:rPr>
          <w:sz w:val="24"/>
          <w:szCs w:val="24"/>
        </w:rPr>
        <w:t>ебольшая пауза, – Начнём…</w:t>
      </w:r>
    </w:p>
    <w:p w14:paraId="72759F1D" w14:textId="77777777" w:rsidR="000E073A" w:rsidRDefault="000E07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Он подошёл к телу, присел, что-то сделал. Было похоже на перевязку кровотечения.</w:t>
      </w:r>
    </w:p>
    <w:p w14:paraId="25662255" w14:textId="77777777" w:rsidR="000E073A" w:rsidRDefault="000E073A">
      <w:pPr>
        <w:rPr>
          <w:sz w:val="24"/>
          <w:szCs w:val="24"/>
        </w:rPr>
      </w:pPr>
      <w:r>
        <w:rPr>
          <w:sz w:val="24"/>
          <w:szCs w:val="24"/>
        </w:rPr>
        <w:t>-Хорошо, теперь остались последние штрихи.</w:t>
      </w:r>
    </w:p>
    <w:p w14:paraId="5A3FE806" w14:textId="77777777" w:rsidR="000E073A" w:rsidRDefault="00815E32">
      <w:pPr>
        <w:rPr>
          <w:sz w:val="24"/>
          <w:szCs w:val="24"/>
        </w:rPr>
      </w:pPr>
      <w:r>
        <w:rPr>
          <w:sz w:val="24"/>
          <w:szCs w:val="24"/>
        </w:rPr>
        <w:t>Берёт телефонную трубку и набирает номер.</w:t>
      </w:r>
    </w:p>
    <w:p w14:paraId="60B52384" w14:textId="77777777" w:rsidR="00815E32" w:rsidRDefault="00815E32">
      <w:pPr>
        <w:rPr>
          <w:sz w:val="24"/>
          <w:szCs w:val="24"/>
        </w:rPr>
      </w:pPr>
      <w:r>
        <w:rPr>
          <w:sz w:val="24"/>
          <w:szCs w:val="24"/>
        </w:rPr>
        <w:t xml:space="preserve">-Человек истекает кровью, </w:t>
      </w:r>
      <w:proofErr w:type="gramStart"/>
      <w:r>
        <w:rPr>
          <w:sz w:val="24"/>
          <w:szCs w:val="24"/>
        </w:rPr>
        <w:t>думаю</w:t>
      </w:r>
      <w:proofErr w:type="gramEnd"/>
      <w:r>
        <w:rPr>
          <w:sz w:val="24"/>
          <w:szCs w:val="24"/>
        </w:rPr>
        <w:t xml:space="preserve"> ему нужна помощь…</w:t>
      </w:r>
    </w:p>
    <w:p w14:paraId="20206A07" w14:textId="77777777" w:rsidR="00815E32" w:rsidRDefault="00815E32">
      <w:pPr>
        <w:rPr>
          <w:sz w:val="24"/>
          <w:szCs w:val="24"/>
        </w:rPr>
      </w:pPr>
      <w:r>
        <w:rPr>
          <w:sz w:val="24"/>
          <w:szCs w:val="24"/>
        </w:rPr>
        <w:t>Часы ожидания. Из операционной выходит врач.</w:t>
      </w:r>
    </w:p>
    <w:p w14:paraId="169057AD" w14:textId="77777777" w:rsidR="00815E32" w:rsidRPr="00880AE0" w:rsidRDefault="00880AE0">
      <w:pPr>
        <w:rPr>
          <w:sz w:val="24"/>
          <w:szCs w:val="24"/>
        </w:rPr>
      </w:pPr>
      <w:r>
        <w:rPr>
          <w:sz w:val="24"/>
          <w:szCs w:val="24"/>
        </w:rPr>
        <w:t xml:space="preserve">-Операция прошла успешно </w:t>
      </w:r>
      <w:r w:rsidRPr="00880AE0">
        <w:rPr>
          <w:sz w:val="24"/>
          <w:szCs w:val="24"/>
        </w:rPr>
        <w:t xml:space="preserve"> – </w:t>
      </w:r>
      <w:r>
        <w:rPr>
          <w:sz w:val="24"/>
          <w:szCs w:val="24"/>
        </w:rPr>
        <w:t>со вздохом сказал врач.</w:t>
      </w:r>
    </w:p>
    <w:p w14:paraId="3A80461D" w14:textId="77777777" w:rsidR="00815E32" w:rsidRDefault="00815E32">
      <w:pPr>
        <w:rPr>
          <w:sz w:val="24"/>
          <w:szCs w:val="24"/>
        </w:rPr>
      </w:pPr>
      <w:r>
        <w:rPr>
          <w:sz w:val="24"/>
          <w:szCs w:val="24"/>
        </w:rPr>
        <w:t>-Я знаю…</w:t>
      </w:r>
    </w:p>
    <w:p w14:paraId="660E9E33" w14:textId="77777777" w:rsidR="00815E32" w:rsidRDefault="00815E32">
      <w:pPr>
        <w:rPr>
          <w:sz w:val="24"/>
          <w:szCs w:val="24"/>
        </w:rPr>
      </w:pPr>
      <w:r>
        <w:rPr>
          <w:sz w:val="24"/>
          <w:szCs w:val="24"/>
        </w:rPr>
        <w:t xml:space="preserve">-Вы неплохо </w:t>
      </w:r>
      <w:r w:rsidR="00880AE0">
        <w:rPr>
          <w:sz w:val="24"/>
          <w:szCs w:val="24"/>
        </w:rPr>
        <w:t>помогли ей. А вы собственно кем ей являетесь, можно поинтересоваться</w:t>
      </w:r>
      <w:r w:rsidR="00880AE0" w:rsidRPr="00880AE0">
        <w:rPr>
          <w:sz w:val="24"/>
          <w:szCs w:val="24"/>
        </w:rPr>
        <w:t>?</w:t>
      </w:r>
    </w:p>
    <w:p w14:paraId="59D7F84C" w14:textId="77777777" w:rsidR="00880AE0" w:rsidRDefault="00880AE0">
      <w:pPr>
        <w:rPr>
          <w:sz w:val="24"/>
          <w:szCs w:val="24"/>
        </w:rPr>
      </w:pPr>
      <w:r>
        <w:rPr>
          <w:sz w:val="24"/>
          <w:szCs w:val="24"/>
        </w:rPr>
        <w:t>-Я дальний родственник, решил навестить…</w:t>
      </w:r>
    </w:p>
    <w:p w14:paraId="4D5D596B" w14:textId="77777777" w:rsidR="00880AE0" w:rsidRDefault="00880AE0">
      <w:pPr>
        <w:rPr>
          <w:sz w:val="24"/>
          <w:szCs w:val="24"/>
        </w:rPr>
      </w:pPr>
      <w:r>
        <w:rPr>
          <w:sz w:val="24"/>
          <w:szCs w:val="24"/>
        </w:rPr>
        <w:t xml:space="preserve">-Через несколько часов я </w:t>
      </w:r>
      <w:proofErr w:type="gramStart"/>
      <w:r>
        <w:rPr>
          <w:sz w:val="24"/>
          <w:szCs w:val="24"/>
        </w:rPr>
        <w:t>думаю</w:t>
      </w:r>
      <w:proofErr w:type="gramEnd"/>
      <w:r>
        <w:rPr>
          <w:sz w:val="24"/>
          <w:szCs w:val="24"/>
        </w:rPr>
        <w:t xml:space="preserve"> она придёт в сознание. Вы сможете поговорить.</w:t>
      </w:r>
    </w:p>
    <w:p w14:paraId="113C4799" w14:textId="77777777" w:rsidR="00880AE0" w:rsidRDefault="00880AE0">
      <w:pPr>
        <w:rPr>
          <w:sz w:val="24"/>
          <w:szCs w:val="24"/>
        </w:rPr>
      </w:pPr>
      <w:r>
        <w:rPr>
          <w:sz w:val="24"/>
          <w:szCs w:val="24"/>
        </w:rPr>
        <w:t>-Хорошо, спасибо. Я так и сделаю.</w:t>
      </w:r>
    </w:p>
    <w:p w14:paraId="5093775F" w14:textId="77777777" w:rsidR="00880AE0" w:rsidRPr="00880AE0" w:rsidRDefault="00880AE0" w:rsidP="00880AE0">
      <w:pPr>
        <w:jc w:val="center"/>
        <w:rPr>
          <w:sz w:val="24"/>
          <w:szCs w:val="24"/>
        </w:rPr>
      </w:pPr>
      <w:r w:rsidRPr="00880AE0">
        <w:rPr>
          <w:sz w:val="24"/>
          <w:szCs w:val="24"/>
        </w:rPr>
        <w:t>“</w:t>
      </w:r>
      <w:r>
        <w:rPr>
          <w:sz w:val="24"/>
          <w:szCs w:val="24"/>
        </w:rPr>
        <w:t>Но я сделаю это гораздо раньше…</w:t>
      </w:r>
      <w:r w:rsidRPr="00880AE0">
        <w:rPr>
          <w:sz w:val="24"/>
          <w:szCs w:val="24"/>
        </w:rPr>
        <w:t>”</w:t>
      </w:r>
    </w:p>
    <w:p w14:paraId="44575998" w14:textId="77777777" w:rsidR="00880AE0" w:rsidRDefault="00880AE0" w:rsidP="00880AE0">
      <w:pPr>
        <w:rPr>
          <w:rFonts w:ascii="Amadeus" w:hAnsi="Amadeus"/>
          <w:sz w:val="96"/>
          <w:szCs w:val="96"/>
        </w:rPr>
      </w:pPr>
      <w:r>
        <w:rPr>
          <w:rFonts w:ascii="Amadeus" w:hAnsi="Amadeus"/>
          <w:sz w:val="96"/>
          <w:szCs w:val="96"/>
        </w:rPr>
        <w:t>Глава 2</w:t>
      </w:r>
    </w:p>
    <w:p w14:paraId="2E5A4282" w14:textId="05B6B599" w:rsidR="0050009D" w:rsidRPr="0023775A" w:rsidRDefault="0023775A" w:rsidP="00880AE0">
      <w:pPr>
        <w:rPr>
          <w:rFonts w:ascii="Amadeus" w:hAnsi="Amadeus"/>
          <w:sz w:val="96"/>
          <w:szCs w:val="96"/>
          <w:lang w:val="en-US"/>
        </w:rPr>
      </w:pPr>
      <w:r>
        <w:rPr>
          <w:rFonts w:ascii="Amadeus" w:hAnsi="Amadeus"/>
          <w:sz w:val="96"/>
          <w:szCs w:val="96"/>
          <w:lang w:val="en-US"/>
        </w:rPr>
        <w:t>Coming soon…</w:t>
      </w:r>
    </w:p>
    <w:p w14:paraId="6614ED24" w14:textId="77777777" w:rsidR="00815E32" w:rsidRDefault="00815E32">
      <w:pPr>
        <w:rPr>
          <w:sz w:val="24"/>
          <w:szCs w:val="24"/>
        </w:rPr>
      </w:pPr>
    </w:p>
    <w:p w14:paraId="4BDA5E83" w14:textId="77777777" w:rsidR="00815E32" w:rsidRPr="000E073A" w:rsidRDefault="00815E32">
      <w:pPr>
        <w:rPr>
          <w:sz w:val="24"/>
          <w:szCs w:val="24"/>
        </w:rPr>
      </w:pPr>
    </w:p>
    <w:sectPr w:rsidR="00815E32" w:rsidRPr="000E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madeus">
    <w:panose1 w:val="02000506020000020002"/>
    <w:charset w:val="CC"/>
    <w:family w:val="auto"/>
    <w:pitch w:val="variable"/>
    <w:sig w:usb0="8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3A"/>
    <w:rsid w:val="000E073A"/>
    <w:rsid w:val="0023775A"/>
    <w:rsid w:val="0050009D"/>
    <w:rsid w:val="007C3BDD"/>
    <w:rsid w:val="00815E32"/>
    <w:rsid w:val="00880AE0"/>
    <w:rsid w:val="00D61D3D"/>
    <w:rsid w:val="00E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7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07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0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Мещерский</dc:creator>
  <cp:keywords/>
  <dc:description/>
  <cp:lastModifiedBy>Артемий Мещерский</cp:lastModifiedBy>
  <cp:revision>5</cp:revision>
  <dcterms:created xsi:type="dcterms:W3CDTF">2010-03-30T10:23:00Z</dcterms:created>
  <dcterms:modified xsi:type="dcterms:W3CDTF">2010-04-24T14:36:00Z</dcterms:modified>
</cp:coreProperties>
</file>